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D25" w14:textId="12881831" w:rsidR="00D5413C" w:rsidRDefault="00197734">
      <w:pPr>
        <w:pStyle w:val="Foto"/>
      </w:pPr>
      <w:r>
        <w:rPr>
          <w:noProof/>
        </w:rPr>
        <w:drawing>
          <wp:inline distT="0" distB="0" distL="0" distR="0" wp14:anchorId="0A14DC4E" wp14:editId="23797DC5">
            <wp:extent cx="5478780" cy="3654425"/>
            <wp:effectExtent l="0" t="0" r="7620" b="3175"/>
            <wp:docPr id="2" name="Picture 2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Titel"/>
        <w:tag w:val=""/>
        <w:id w:val="-320114257"/>
        <w:placeholder>
          <w:docPart w:val="169E3517A2CF4D64868DF7114764A2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08A9D1E" w14:textId="77777777" w:rsidR="001638F6" w:rsidRDefault="00666BC0" w:rsidP="00D5413C">
          <w:pPr>
            <w:pStyle w:val="Title"/>
          </w:pPr>
          <w:r>
            <w:t>Projektplan</w:t>
          </w:r>
        </w:p>
      </w:sdtContent>
    </w:sdt>
    <w:sdt>
      <w:sdtPr>
        <w:alias w:val="Ämne"/>
        <w:tag w:val=""/>
        <w:id w:val="545571905"/>
        <w:placeholder>
          <w:docPart w:val="70F4719823054AA49D74B7562965B41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0BA5839" w14:textId="34B7B147" w:rsidR="001638F6" w:rsidRPr="00D5413C" w:rsidRDefault="0046479A" w:rsidP="00D5413C">
          <w:pPr>
            <w:pStyle w:val="Subtitle"/>
          </w:pPr>
          <w:r>
            <w:t>Träningsda</w:t>
          </w:r>
          <w:r w:rsidR="00FA2EEE">
            <w:t>g</w:t>
          </w:r>
          <w:r>
            <w:t>bok</w:t>
          </w:r>
        </w:p>
      </w:sdtContent>
    </w:sdt>
    <w:p w14:paraId="147CB830" w14:textId="64E7932D" w:rsidR="00E750EE" w:rsidRDefault="00000000" w:rsidP="003422FF">
      <w:pPr>
        <w:pStyle w:val="Kontaktinformation"/>
      </w:pPr>
      <w:sdt>
        <w:sdtPr>
          <w:alias w:val="Författare"/>
          <w:tag w:val=""/>
          <w:id w:val="1539861696"/>
          <w:placeholder>
            <w:docPart w:val="1C4791C3C1ED4124A948DF43E79DEC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46479A">
            <w:t>Daniel Bergholm</w:t>
          </w:r>
        </w:sdtContent>
      </w:sdt>
      <w:r w:rsidR="00D5413C">
        <w:rPr>
          <w:lang w:bidi="sv-SE"/>
        </w:rPr>
        <w:t xml:space="preserve"> | </w:t>
      </w:r>
      <w:r w:rsidR="007A4102">
        <w:rPr>
          <w:lang w:bidi="sv-SE"/>
        </w:rPr>
        <w:fldChar w:fldCharType="begin"/>
      </w:r>
      <w:r w:rsidR="007A4102">
        <w:rPr>
          <w:lang w:bidi="sv-SE"/>
        </w:rPr>
        <w:instrText xml:space="preserve"> DOCPROPERTY  Klass  \* MERGEFORMAT </w:instrText>
      </w:r>
      <w:r w:rsidR="007A4102">
        <w:rPr>
          <w:lang w:bidi="sv-SE"/>
        </w:rPr>
        <w:fldChar w:fldCharType="separate"/>
      </w:r>
      <w:r w:rsidR="007A4102">
        <w:rPr>
          <w:lang w:bidi="sv-SE"/>
        </w:rPr>
        <w:t>Klass</w:t>
      </w:r>
      <w:r w:rsidR="007A4102">
        <w:rPr>
          <w:lang w:bidi="sv-SE"/>
        </w:rPr>
        <w:fldChar w:fldCharType="end"/>
      </w:r>
      <w:r w:rsidR="00090989">
        <w:rPr>
          <w:lang w:bidi="sv-SE"/>
        </w:rPr>
        <w:t xml:space="preserve"> |</w:t>
      </w:r>
      <w:sdt>
        <w:sdtPr>
          <w:alias w:val="Publiceringsdatum"/>
          <w:tag w:val=""/>
          <w:id w:val="-426964934"/>
          <w:placeholder>
            <w:docPart w:val="22DE39CE14234EEE8C4A256A14D8114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18T00:00:00Z">
            <w:dateFormat w:val="dd-MM-yyyy"/>
            <w:lid w:val="sv-FI"/>
            <w:storeMappedDataAs w:val="dateTime"/>
            <w:calendar w:val="gregorian"/>
          </w:date>
        </w:sdtPr>
        <w:sdtContent>
          <w:r w:rsidR="00605358">
            <w:rPr>
              <w:lang w:val="sv-FI"/>
            </w:rPr>
            <w:t>18-01-2023</w:t>
          </w:r>
        </w:sdtContent>
      </w:sdt>
    </w:p>
    <w:p w14:paraId="17D751C2" w14:textId="4F0C38BA" w:rsidR="003422FF" w:rsidRDefault="00000000" w:rsidP="003422FF">
      <w:pPr>
        <w:pStyle w:val="Kontaktinformation"/>
      </w:pPr>
      <w:sdt>
        <w:sdtPr>
          <w:rPr>
            <w:lang w:bidi="sv-SE"/>
          </w:rPr>
          <w:alias w:val="Företag"/>
          <w:tag w:val=""/>
          <w:id w:val="-1198466643"/>
          <w:placeholder>
            <w:docPart w:val="5AE941F7352C4144A826A7F4B276CD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9C17F7">
            <w:rPr>
              <w:lang w:bidi="sv-SE"/>
            </w:rPr>
            <w:t xml:space="preserve">Ålands Yrkesgymnasium - </w:t>
          </w:r>
          <w:r w:rsidR="00261A2D">
            <w:rPr>
              <w:lang w:bidi="sv-SE"/>
            </w:rPr>
            <w:t>IT-stödperson</w:t>
          </w:r>
        </w:sdtContent>
      </w:sdt>
      <w:r w:rsidR="003422FF">
        <w:rPr>
          <w:lang w:bidi="sv-SE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116686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2BC61" w14:textId="15FE70C8" w:rsidR="003438CB" w:rsidRDefault="003438CB">
          <w:pPr>
            <w:pStyle w:val="TOCHeading"/>
          </w:pPr>
          <w:r>
            <w:t>Innehåll</w:t>
          </w:r>
        </w:p>
        <w:p w14:paraId="05F8D74A" w14:textId="5CE1C50A" w:rsidR="00B3392C" w:rsidRDefault="003438CB">
          <w:pPr>
            <w:pStyle w:val="TOC1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27149" w:history="1">
            <w:r w:rsidR="00B3392C" w:rsidRPr="00002BD9">
              <w:rPr>
                <w:rStyle w:val="Hyperlink"/>
                <w:noProof/>
              </w:rPr>
              <w:t>Projektbeskrivning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_Toc124927149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2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3667E030" w14:textId="5755A137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50" w:history="1">
            <w:r w:rsidR="00B3392C" w:rsidRPr="00002BD9">
              <w:rPr>
                <w:rStyle w:val="Hyperlink"/>
                <w:noProof/>
              </w:rPr>
              <w:t>Bakgrund och problemformulering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_Toc124927150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2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4A107504" w14:textId="64C4025A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51" w:history="1">
            <w:r w:rsidR="00B3392C" w:rsidRPr="00002BD9">
              <w:rPr>
                <w:rStyle w:val="Hyperlink"/>
                <w:noProof/>
              </w:rPr>
              <w:t>Tidsuppskattning samt schema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_Toc124927151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2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746603A6" w14:textId="6FEAD743" w:rsidR="00B3392C" w:rsidRDefault="00000000">
          <w:pPr>
            <w:pStyle w:val="TOC1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52" w:history="1">
            <w:r w:rsidR="00B3392C" w:rsidRPr="00002BD9">
              <w:rPr>
                <w:rStyle w:val="Hyperlink"/>
                <w:noProof/>
              </w:rPr>
              <w:t>Plattformar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_Toc124927152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2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08A6F869" w14:textId="176D0204" w:rsidR="00B3392C" w:rsidRDefault="00000000">
          <w:pPr>
            <w:pStyle w:val="TOC1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53" w:history="1">
            <w:r w:rsidR="00B3392C" w:rsidRPr="00002BD9">
              <w:rPr>
                <w:rStyle w:val="Hyperlink"/>
                <w:noProof/>
              </w:rPr>
              <w:t>Testning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_Toc124927153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2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0894866D" w14:textId="4E4C82C9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54" w:history="1">
            <w:r w:rsidR="00B3392C" w:rsidRPr="00002BD9">
              <w:rPr>
                <w:rStyle w:val="Hyperlink"/>
                <w:noProof/>
              </w:rPr>
              <w:t>Miljöer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_Toc124927154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2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44F5B281" w14:textId="61387DB7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55" w:history="1">
            <w:r w:rsidR="00B3392C" w:rsidRPr="00002BD9">
              <w:rPr>
                <w:rStyle w:val="Hyperlink"/>
                <w:noProof/>
              </w:rPr>
              <w:t>Alternativ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_Toc124927155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3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20CDCD77" w14:textId="252057C6" w:rsidR="00B3392C" w:rsidRDefault="00000000">
          <w:pPr>
            <w:pStyle w:val="TOC1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56" w:history="1">
            <w:r w:rsidR="00B3392C" w:rsidRPr="00002BD9">
              <w:rPr>
                <w:rStyle w:val="Hyperlink"/>
                <w:noProof/>
              </w:rPr>
              <w:t>Gränssnittet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_Toc124927156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3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12501677" w14:textId="14B57AFD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57" w:history="1">
            <w:r w:rsidR="00B3392C" w:rsidRPr="00002BD9">
              <w:rPr>
                <w:rStyle w:val="Hyperlink"/>
                <w:noProof/>
              </w:rPr>
              <w:t>Bilder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_Toc124927157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3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257A8A9B" w14:textId="7FBF2FD4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58" w:history="1">
            <w:bookmarkStart w:id="0" w:name="_Toc124927140"/>
            <w:r w:rsidR="00B3392C" w:rsidRPr="00002BD9">
              <w:rPr>
                <w:rStyle w:val="Hyperlink"/>
                <w:noProof/>
              </w:rPr>
              <w:drawing>
                <wp:inline distT="0" distB="0" distL="0" distR="0" wp14:anchorId="270EB14D" wp14:editId="79B4AF29">
                  <wp:extent cx="5478780" cy="2275840"/>
                  <wp:effectExtent l="0" t="0" r="7620" b="0"/>
                  <wp:docPr id="18" name="Picture 18" descr="A picture containing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, indoo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780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_Toc124927158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3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692418B3" w14:textId="69DAAF9F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59" w:history="1">
            <w:r w:rsidR="00B3392C" w:rsidRPr="00002BD9">
              <w:rPr>
                <w:rStyle w:val="Hyperlink"/>
                <w:noProof/>
              </w:rPr>
              <w:t>Navigering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_Toc124927159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4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28D4744E" w14:textId="2F571603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60" w:history="1">
            <w:r w:rsidR="00B3392C" w:rsidRPr="00002BD9">
              <w:rPr>
                <w:rStyle w:val="Hyperlink"/>
                <w:noProof/>
              </w:rPr>
              <w:t>Funktioner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_Toc124927160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4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797E8FAD" w14:textId="1859C9CA" w:rsidR="00B3392C" w:rsidRDefault="00000000">
          <w:pPr>
            <w:pStyle w:val="TOC1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61" w:history="1">
            <w:r w:rsidR="00B3392C" w:rsidRPr="00002BD9">
              <w:rPr>
                <w:rStyle w:val="Hyperlink"/>
                <w:noProof/>
              </w:rPr>
              <w:t>Information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_Toc124927161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4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075ADAA9" w14:textId="3D886FCE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62" w:history="1">
            <w:r w:rsidR="00B3392C" w:rsidRPr="00002BD9">
              <w:rPr>
                <w:rStyle w:val="Hyperlink"/>
                <w:noProof/>
              </w:rPr>
              <w:t>Datamodell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_Toc124927162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4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43832DC8" w14:textId="7A377D95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63" w:history="1">
            <w:r w:rsidR="00B3392C" w:rsidRPr="00002BD9">
              <w:rPr>
                <w:rStyle w:val="Hyperlink"/>
                <w:noProof/>
              </w:rPr>
              <w:t>Databas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_Toc124927163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4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1A8027D4" w14:textId="632350E1" w:rsidR="00B3392C" w:rsidRDefault="00000000">
          <w:pPr>
            <w:pStyle w:val="TOC1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64" w:history="1">
            <w:r w:rsidR="00B3392C" w:rsidRPr="00002BD9">
              <w:rPr>
                <w:rStyle w:val="Hyperlink"/>
                <w:noProof/>
              </w:rPr>
              <w:t>Säkerhet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_Toc124927164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5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41849F25" w14:textId="4CE59216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65" w:history="1">
            <w:r w:rsidR="00B3392C" w:rsidRPr="00002BD9">
              <w:rPr>
                <w:rStyle w:val="Hyperlink"/>
                <w:noProof/>
              </w:rPr>
              <w:t>Kodredundans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_Toc124927165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5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17DA31F3" w14:textId="18D70A3E" w:rsidR="00B3392C" w:rsidRDefault="00000000">
          <w:pPr>
            <w:pStyle w:val="TOC2"/>
            <w:tabs>
              <w:tab w:val="right" w:leader="dot" w:pos="8618"/>
            </w:tabs>
            <w:rPr>
              <w:noProof/>
              <w:color w:val="auto"/>
              <w:lang w:val="en-GB" w:eastAsia="en-GB"/>
            </w:rPr>
          </w:pPr>
          <w:hyperlink w:anchor="_Toc124927166" w:history="1">
            <w:r w:rsidR="00B3392C" w:rsidRPr="00002BD9">
              <w:rPr>
                <w:rStyle w:val="Hyperlink"/>
                <w:noProof/>
              </w:rPr>
              <w:t>Sekretess</w:t>
            </w:r>
            <w:r w:rsidR="00B3392C">
              <w:rPr>
                <w:noProof/>
                <w:webHidden/>
              </w:rPr>
              <w:tab/>
            </w:r>
            <w:r w:rsidR="00B3392C">
              <w:rPr>
                <w:noProof/>
                <w:webHidden/>
              </w:rPr>
              <w:fldChar w:fldCharType="begin"/>
            </w:r>
            <w:r w:rsidR="00B3392C">
              <w:rPr>
                <w:noProof/>
                <w:webHidden/>
              </w:rPr>
              <w:instrText xml:space="preserve"> PAGEREF _Toc124927166 \h </w:instrText>
            </w:r>
            <w:r w:rsidR="00B3392C">
              <w:rPr>
                <w:noProof/>
                <w:webHidden/>
              </w:rPr>
            </w:r>
            <w:r w:rsidR="00B3392C">
              <w:rPr>
                <w:noProof/>
                <w:webHidden/>
              </w:rPr>
              <w:fldChar w:fldCharType="separate"/>
            </w:r>
            <w:r w:rsidR="00B3392C">
              <w:rPr>
                <w:noProof/>
                <w:webHidden/>
              </w:rPr>
              <w:t>5</w:t>
            </w:r>
            <w:r w:rsidR="00B3392C">
              <w:rPr>
                <w:noProof/>
                <w:webHidden/>
              </w:rPr>
              <w:fldChar w:fldCharType="end"/>
            </w:r>
          </w:hyperlink>
        </w:p>
        <w:p w14:paraId="63A19154" w14:textId="28BAF326" w:rsidR="003438CB" w:rsidRDefault="003438CB">
          <w:r>
            <w:rPr>
              <w:b/>
              <w:bCs/>
            </w:rPr>
            <w:fldChar w:fldCharType="end"/>
          </w:r>
        </w:p>
      </w:sdtContent>
    </w:sdt>
    <w:p w14:paraId="16A4553E" w14:textId="77777777" w:rsidR="0027205B" w:rsidRDefault="0027205B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3A684B28" w14:textId="043C415E" w:rsidR="001638F6" w:rsidRDefault="00666BC0">
      <w:pPr>
        <w:pStyle w:val="Heading1"/>
      </w:pPr>
      <w:bookmarkStart w:id="1" w:name="_Toc124927149"/>
      <w:r>
        <w:lastRenderedPageBreak/>
        <w:t>Projektbe</w:t>
      </w:r>
      <w:r w:rsidR="00B014BA">
        <w:t>skrivning</w:t>
      </w:r>
      <w:bookmarkEnd w:id="1"/>
    </w:p>
    <w:p w14:paraId="3D6D31E4" w14:textId="35379E11" w:rsidR="00B014BA" w:rsidRDefault="00087EF5" w:rsidP="00087EF5">
      <w:pPr>
        <w:pStyle w:val="Heading2"/>
      </w:pPr>
      <w:bookmarkStart w:id="2" w:name="_Toc124927150"/>
      <w:r>
        <w:t>Bakgrund och problemformulering</w:t>
      </w:r>
      <w:bookmarkEnd w:id="2"/>
    </w:p>
    <w:p w14:paraId="2250678E" w14:textId="17019447" w:rsidR="0046479A" w:rsidRDefault="0046479A" w:rsidP="00087EF5">
      <w:r>
        <w:t xml:space="preserve">Denna applikation är skappad för </w:t>
      </w:r>
      <w:r w:rsidR="00572C63">
        <w:t xml:space="preserve">den </w:t>
      </w:r>
      <w:r>
        <w:t>som tränar</w:t>
      </w:r>
      <w:r w:rsidR="00572C63">
        <w:t xml:space="preserve"> och vill kunna</w:t>
      </w:r>
      <w:r>
        <w:t xml:space="preserve"> dokumentera </w:t>
      </w:r>
      <w:r w:rsidR="00572C63">
        <w:t>sina</w:t>
      </w:r>
      <w:r>
        <w:t xml:space="preserve"> träningspass digitalt.</w:t>
      </w:r>
    </w:p>
    <w:p w14:paraId="213871C7" w14:textId="06DEDDCD" w:rsidR="009B20DC" w:rsidRDefault="009B20DC" w:rsidP="00087EF5">
      <w:r>
        <w:t>Appen kan endast hanteras från en Windows maskin,  Laptop/Stationär dator</w:t>
      </w:r>
    </w:p>
    <w:p w14:paraId="03F92B85" w14:textId="67C47878" w:rsidR="00A607AE" w:rsidRDefault="00A5121B" w:rsidP="00B944B2">
      <w:pPr>
        <w:pStyle w:val="Heading2"/>
      </w:pPr>
      <w:bookmarkStart w:id="3" w:name="_Toc124927151"/>
      <w:r>
        <w:t>Tid</w:t>
      </w:r>
      <w:r w:rsidR="00B71D83">
        <w:t xml:space="preserve">suppskattning </w:t>
      </w:r>
      <w:r w:rsidR="00B71D83" w:rsidRPr="00B944B2">
        <w:t>samt</w:t>
      </w:r>
      <w:r w:rsidR="00B71D83">
        <w:t xml:space="preserve"> </w:t>
      </w:r>
      <w:r w:rsidR="00B944B2">
        <w:t>schema</w:t>
      </w:r>
      <w:bookmarkEnd w:id="3"/>
    </w:p>
    <w:p w14:paraId="100E36F7" w14:textId="00EC3B71" w:rsidR="00572C63" w:rsidRDefault="00572C63" w:rsidP="00B944B2">
      <w:r>
        <w:t>Uppskattad tid 30 timmar</w:t>
      </w:r>
    </w:p>
    <w:p w14:paraId="01B11FFE" w14:textId="56A1758C" w:rsidR="00572C63" w:rsidRDefault="00572C63" w:rsidP="00B944B2">
      <w:r w:rsidRPr="00572C63">
        <w:rPr>
          <w:noProof/>
        </w:rPr>
        <w:drawing>
          <wp:inline distT="0" distB="0" distL="0" distR="0" wp14:anchorId="0B275CAC" wp14:editId="7BF9B1EC">
            <wp:extent cx="1925859" cy="914400"/>
            <wp:effectExtent l="0" t="0" r="0" b="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405" cy="9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8198" w14:textId="4FF0FE77" w:rsidR="00EA4106" w:rsidRDefault="00572C63" w:rsidP="00B944B2">
      <w:r w:rsidRPr="00572C63">
        <w:rPr>
          <w:noProof/>
        </w:rPr>
        <w:drawing>
          <wp:inline distT="0" distB="0" distL="0" distR="0" wp14:anchorId="6B5EF538" wp14:editId="65F64F21">
            <wp:extent cx="5478780" cy="5397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2F7F" w14:textId="3CD04F9E" w:rsidR="0010583E" w:rsidRDefault="0010583E" w:rsidP="00EA7EC6">
      <w:pPr>
        <w:pStyle w:val="Heading1"/>
      </w:pPr>
      <w:bookmarkStart w:id="4" w:name="_Toc124927152"/>
      <w:r>
        <w:t>Plattformar</w:t>
      </w:r>
      <w:bookmarkEnd w:id="4"/>
    </w:p>
    <w:p w14:paraId="60464403" w14:textId="7829E034" w:rsidR="009B20DC" w:rsidRDefault="009B20DC" w:rsidP="0010583E">
      <w:r>
        <w:t>Applikationen är utvecklad i Visual studio med Visual basic på en windows dator och menad att fungera på windows 10-&gt; 11</w:t>
      </w:r>
    </w:p>
    <w:p w14:paraId="798B2B64" w14:textId="5C3527E0" w:rsidR="009B20DC" w:rsidRPr="0010583E" w:rsidRDefault="009B20DC" w:rsidP="0010583E">
      <w:r>
        <w:t xml:space="preserve">Databasen är </w:t>
      </w:r>
      <w:r w:rsidR="006005C7">
        <w:t>ACCESS</w:t>
      </w:r>
      <w:r>
        <w:t xml:space="preserve"> och kommer hanteras via </w:t>
      </w:r>
      <w:r w:rsidR="006005C7">
        <w:t>ACCESS</w:t>
      </w:r>
      <w:r>
        <w:t xml:space="preserve"> under projektets utveckling.</w:t>
      </w:r>
    </w:p>
    <w:p w14:paraId="2022EFE5" w14:textId="12B7F33D" w:rsidR="00EA7EC6" w:rsidRDefault="00EA7EC6" w:rsidP="00EA7EC6">
      <w:pPr>
        <w:pStyle w:val="Heading1"/>
      </w:pPr>
      <w:bookmarkStart w:id="5" w:name="_Toc124927153"/>
      <w:r>
        <w:t>Testning</w:t>
      </w:r>
      <w:bookmarkEnd w:id="5"/>
    </w:p>
    <w:p w14:paraId="123F9B5D" w14:textId="797D48B6" w:rsidR="002C6297" w:rsidRDefault="0090452D" w:rsidP="005F6E9E">
      <w:pPr>
        <w:pStyle w:val="Heading2"/>
      </w:pPr>
      <w:bookmarkStart w:id="6" w:name="_Toc124927154"/>
      <w:r>
        <w:t>Miljöer</w:t>
      </w:r>
      <w:bookmarkEnd w:id="6"/>
    </w:p>
    <w:p w14:paraId="09AB7582" w14:textId="08964877" w:rsidR="002E3BB6" w:rsidRDefault="009B20DC" w:rsidP="002C6297">
      <w:r>
        <w:t>Applikationen kommer testas på</w:t>
      </w:r>
      <w:r w:rsidR="005F6E9E">
        <w:t xml:space="preserve"> den nuvarande utvecklingsdatorn samt på </w:t>
      </w:r>
      <w:r>
        <w:t xml:space="preserve">en </w:t>
      </w:r>
      <w:r w:rsidR="005F6E9E">
        <w:t>ny installerad v</w:t>
      </w:r>
      <w:r>
        <w:t>irtuell</w:t>
      </w:r>
      <w:r w:rsidR="00396E4B">
        <w:t xml:space="preserve"> </w:t>
      </w:r>
      <w:r w:rsidR="005F6E9E">
        <w:t>windows 10/11 maskin under prod test</w:t>
      </w:r>
      <w:r w:rsidR="00396E4B">
        <w:t xml:space="preserve"> för att säkerställa att appen fungerar på andra </w:t>
      </w:r>
      <w:r w:rsidR="005F6E9E">
        <w:t>enheter</w:t>
      </w:r>
      <w:r w:rsidR="00396E4B">
        <w:t>.</w:t>
      </w:r>
    </w:p>
    <w:p w14:paraId="08E54518" w14:textId="0F46FA11" w:rsidR="00072515" w:rsidRDefault="00072515" w:rsidP="00072515">
      <w:pPr>
        <w:pStyle w:val="Heading2"/>
      </w:pPr>
      <w:bookmarkStart w:id="7" w:name="_Toc124927155"/>
      <w:r>
        <w:t>Alternativ</w:t>
      </w:r>
      <w:bookmarkEnd w:id="7"/>
    </w:p>
    <w:p w14:paraId="30F407B0" w14:textId="161ADD7C" w:rsidR="00B641B0" w:rsidRDefault="002E3BB6" w:rsidP="00B641B0">
      <w:r>
        <w:t xml:space="preserve">Alla test kommer att genomföras av mig efterhand som projektet utvecklas. </w:t>
      </w:r>
    </w:p>
    <w:p w14:paraId="3B85FBB7" w14:textId="0F631084" w:rsidR="002E3BB6" w:rsidRDefault="002E3BB6" w:rsidP="002E3BB6">
      <w:r>
        <w:t>Testing av sidan kommer ske efterhand som sidan utvecklas, som i föregående gantt schema.</w:t>
      </w:r>
    </w:p>
    <w:p w14:paraId="116EFC55" w14:textId="6542C7AE" w:rsidR="002E3BB6" w:rsidRDefault="002E3BB6" w:rsidP="00396E4B">
      <w:r>
        <w:t xml:space="preserve">Utvecklande i Visual Studio funktioner -&gt; </w:t>
      </w:r>
      <w:r>
        <w:br/>
        <w:t>Databas -&gt;</w:t>
      </w:r>
      <w:r>
        <w:br/>
        <w:t>Prod.Test -&gt;</w:t>
      </w:r>
    </w:p>
    <w:p w14:paraId="0CA4858C" w14:textId="721D2086" w:rsidR="005D64B3" w:rsidRDefault="00E77AA4" w:rsidP="00E77AA4">
      <w:pPr>
        <w:pStyle w:val="Heading1"/>
      </w:pPr>
      <w:bookmarkStart w:id="8" w:name="_Toc124927156"/>
      <w:r>
        <w:lastRenderedPageBreak/>
        <w:t>Gränssnittet</w:t>
      </w:r>
      <w:bookmarkEnd w:id="8"/>
    </w:p>
    <w:p w14:paraId="6275ABBD" w14:textId="31E674F5" w:rsidR="00E77AA4" w:rsidRDefault="009D7BEF" w:rsidP="009D7BEF">
      <w:pPr>
        <w:pStyle w:val="Heading2"/>
      </w:pPr>
      <w:bookmarkStart w:id="9" w:name="_Toc124927157"/>
      <w:r>
        <w:t>Bilder</w:t>
      </w:r>
      <w:bookmarkEnd w:id="9"/>
    </w:p>
    <w:p w14:paraId="65ACED7A" w14:textId="3C11AB3F" w:rsidR="006B653D" w:rsidRDefault="002E4ABF" w:rsidP="006B653D">
      <w:pPr>
        <w:pStyle w:val="Heading2"/>
      </w:pPr>
      <w:bookmarkStart w:id="10" w:name="_Toc124927158"/>
      <w:r w:rsidRPr="002E4ABF">
        <w:rPr>
          <w:noProof/>
        </w:rPr>
        <w:drawing>
          <wp:inline distT="0" distB="0" distL="0" distR="0" wp14:anchorId="0CE3648F" wp14:editId="606D6916">
            <wp:extent cx="5478780" cy="2275840"/>
            <wp:effectExtent l="0" t="0" r="7620" b="0"/>
            <wp:docPr id="11" name="Picture 1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indo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565D86BE" w14:textId="68A7003F" w:rsidR="0060141A" w:rsidRPr="0060141A" w:rsidRDefault="002E4ABF" w:rsidP="0060141A">
      <w:r w:rsidRPr="002E4ABF">
        <w:rPr>
          <w:noProof/>
        </w:rPr>
        <w:drawing>
          <wp:anchor distT="0" distB="0" distL="114300" distR="114300" simplePos="0" relativeHeight="251662336" behindDoc="0" locked="0" layoutInCell="1" allowOverlap="1" wp14:anchorId="402B8F29" wp14:editId="65EA5161">
            <wp:simplePos x="0" y="0"/>
            <wp:positionH relativeFrom="margin">
              <wp:posOffset>2731135</wp:posOffset>
            </wp:positionH>
            <wp:positionV relativeFrom="paragraph">
              <wp:posOffset>333375</wp:posOffset>
            </wp:positionV>
            <wp:extent cx="3143250" cy="1811655"/>
            <wp:effectExtent l="0" t="0" r="0" b="0"/>
            <wp:wrapThrough wrapText="bothSides">
              <wp:wrapPolygon edited="0">
                <wp:start x="0" y="0"/>
                <wp:lineTo x="0" y="21350"/>
                <wp:lineTo x="21469" y="21350"/>
                <wp:lineTo x="21469" y="0"/>
                <wp:lineTo x="0" y="0"/>
              </wp:wrapPolygon>
            </wp:wrapThrough>
            <wp:docPr id="12" name="Picture 1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ABF">
        <w:t xml:space="preserve"> </w:t>
      </w:r>
      <w:r w:rsidR="0060141A" w:rsidRPr="00E023CB">
        <w:rPr>
          <w:noProof/>
        </w:rPr>
        <w:drawing>
          <wp:anchor distT="0" distB="0" distL="114300" distR="114300" simplePos="0" relativeHeight="251658240" behindDoc="0" locked="0" layoutInCell="1" allowOverlap="1" wp14:anchorId="4EBB761A" wp14:editId="2CF9B0C1">
            <wp:simplePos x="0" y="0"/>
            <wp:positionH relativeFrom="column">
              <wp:posOffset>-735965</wp:posOffset>
            </wp:positionH>
            <wp:positionV relativeFrom="paragraph">
              <wp:posOffset>153035</wp:posOffset>
            </wp:positionV>
            <wp:extent cx="3248025" cy="2026058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2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F2878" w14:textId="4143FF54" w:rsidR="00E023CB" w:rsidRDefault="00E023CB" w:rsidP="00E023CB"/>
    <w:p w14:paraId="7EC19E22" w14:textId="686BE4BE" w:rsidR="0060141A" w:rsidRDefault="0060141A" w:rsidP="00E023CB"/>
    <w:p w14:paraId="1D16FE51" w14:textId="06345876" w:rsidR="0060141A" w:rsidRDefault="0060141A" w:rsidP="00E023CB"/>
    <w:p w14:paraId="7106F865" w14:textId="0340A720" w:rsidR="0060141A" w:rsidRDefault="0060141A" w:rsidP="00E023CB"/>
    <w:p w14:paraId="0CD916CE" w14:textId="15688F4A" w:rsidR="0060141A" w:rsidRDefault="0060141A" w:rsidP="00E023CB"/>
    <w:p w14:paraId="3ABB9708" w14:textId="22E2126A" w:rsidR="0060141A" w:rsidRDefault="0060141A" w:rsidP="00E023CB">
      <w:r w:rsidRPr="0060141A">
        <w:rPr>
          <w:noProof/>
        </w:rPr>
        <w:drawing>
          <wp:anchor distT="0" distB="0" distL="114300" distR="114300" simplePos="0" relativeHeight="251661312" behindDoc="0" locked="0" layoutInCell="1" allowOverlap="1" wp14:anchorId="15AE732D" wp14:editId="2298B7BE">
            <wp:simplePos x="0" y="0"/>
            <wp:positionH relativeFrom="column">
              <wp:posOffset>3102610</wp:posOffset>
            </wp:positionH>
            <wp:positionV relativeFrom="paragraph">
              <wp:posOffset>313690</wp:posOffset>
            </wp:positionV>
            <wp:extent cx="2398091" cy="1952625"/>
            <wp:effectExtent l="0" t="0" r="2540" b="0"/>
            <wp:wrapNone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809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19B48" w14:textId="4DF33934" w:rsidR="0060141A" w:rsidRDefault="0060141A" w:rsidP="00E023CB">
      <w:r w:rsidRPr="0060141A">
        <w:rPr>
          <w:noProof/>
        </w:rPr>
        <w:drawing>
          <wp:anchor distT="0" distB="0" distL="114300" distR="114300" simplePos="0" relativeHeight="251660288" behindDoc="0" locked="0" layoutInCell="1" allowOverlap="1" wp14:anchorId="74F640BC" wp14:editId="236A39AC">
            <wp:simplePos x="0" y="0"/>
            <wp:positionH relativeFrom="column">
              <wp:posOffset>-497840</wp:posOffset>
            </wp:positionH>
            <wp:positionV relativeFrom="paragraph">
              <wp:posOffset>196850</wp:posOffset>
            </wp:positionV>
            <wp:extent cx="2628900" cy="1850171"/>
            <wp:effectExtent l="0" t="0" r="0" b="0"/>
            <wp:wrapNone/>
            <wp:docPr id="9" name="Picture 9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50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Kommentarer/Tidigare pass</w:t>
      </w:r>
    </w:p>
    <w:p w14:paraId="06E64E6B" w14:textId="4C5B2022" w:rsidR="00B3392C" w:rsidRDefault="00B3392C" w:rsidP="00E023CB"/>
    <w:p w14:paraId="5EEC9A35" w14:textId="35E4C5A3" w:rsidR="00B3392C" w:rsidRDefault="00B3392C" w:rsidP="00E023CB"/>
    <w:p w14:paraId="247EC4A6" w14:textId="2E4AE441" w:rsidR="00B3392C" w:rsidRDefault="00B3392C" w:rsidP="00E023CB"/>
    <w:p w14:paraId="0A236430" w14:textId="0AC73F5C" w:rsidR="00B3392C" w:rsidRDefault="00B3392C" w:rsidP="00E023CB"/>
    <w:p w14:paraId="18D66F8F" w14:textId="75829132" w:rsidR="00B3392C" w:rsidRDefault="00B3392C" w:rsidP="00E023CB"/>
    <w:p w14:paraId="2D09199C" w14:textId="5128459F" w:rsidR="00B3392C" w:rsidRDefault="00B3392C" w:rsidP="00E023CB"/>
    <w:p w14:paraId="1103B756" w14:textId="77777777" w:rsidR="00B3392C" w:rsidRDefault="00B3392C" w:rsidP="00E023CB"/>
    <w:p w14:paraId="4E9D0312" w14:textId="74C49660" w:rsidR="00B3392C" w:rsidRDefault="00B3392C" w:rsidP="002E3BB6">
      <w:pPr>
        <w:pStyle w:val="Heading2"/>
      </w:pPr>
    </w:p>
    <w:p w14:paraId="34C9D71D" w14:textId="77777777" w:rsidR="00B3392C" w:rsidRPr="00B3392C" w:rsidRDefault="00B3392C" w:rsidP="00B3392C"/>
    <w:p w14:paraId="2C9789EA" w14:textId="7D1FF8E9" w:rsidR="002E3BB6" w:rsidRDefault="002E3BB6" w:rsidP="002E3BB6">
      <w:pPr>
        <w:pStyle w:val="Heading2"/>
      </w:pPr>
      <w:bookmarkStart w:id="11" w:name="_Toc124927159"/>
      <w:r>
        <w:lastRenderedPageBreak/>
        <w:t>Navigering</w:t>
      </w:r>
      <w:bookmarkEnd w:id="11"/>
    </w:p>
    <w:p w14:paraId="122D6679" w14:textId="410A813D" w:rsidR="00325851" w:rsidRDefault="005F6E9E" w:rsidP="006B653D">
      <w:r>
        <w:t xml:space="preserve">Navigering </w:t>
      </w:r>
      <w:r w:rsidR="00741C4F">
        <w:t>sker</w:t>
      </w:r>
      <w:r w:rsidR="00B3392C">
        <w:t xml:space="preserve"> endast</w:t>
      </w:r>
      <w:r w:rsidR="00741C4F">
        <w:t xml:space="preserve"> </w:t>
      </w:r>
      <w:r w:rsidR="002E4ABF">
        <w:t>genom att klicka på</w:t>
      </w:r>
      <w:r w:rsidR="00325851">
        <w:t xml:space="preserve"> </w:t>
      </w:r>
      <w:r w:rsidR="002E4ABF">
        <w:t>de olika menyknapparna</w:t>
      </w:r>
      <w:r w:rsidR="00B3392C">
        <w:t xml:space="preserve"> med musen.</w:t>
      </w:r>
    </w:p>
    <w:p w14:paraId="06557FEF" w14:textId="6CCFDDFC" w:rsidR="00461BFD" w:rsidRDefault="00C259CA" w:rsidP="00C259CA">
      <w:pPr>
        <w:pStyle w:val="Heading2"/>
      </w:pPr>
      <w:bookmarkStart w:id="12" w:name="_Toc124927160"/>
      <w:r>
        <w:t>Funktioner</w:t>
      </w:r>
      <w:bookmarkEnd w:id="12"/>
    </w:p>
    <w:p w14:paraId="1B0D2902" w14:textId="01B47CA8" w:rsidR="00C259CA" w:rsidRDefault="00C259CA" w:rsidP="00C259CA">
      <w:r>
        <w:t>Vilka funktioner finns i programmet?</w:t>
      </w:r>
    </w:p>
    <w:p w14:paraId="1710D395" w14:textId="3EB0A6AF" w:rsidR="00A265F1" w:rsidRDefault="00A265F1" w:rsidP="00A265F1">
      <w:pPr>
        <w:pStyle w:val="ListParagraph"/>
        <w:numPr>
          <w:ilvl w:val="0"/>
          <w:numId w:val="24"/>
        </w:numPr>
      </w:pPr>
      <w:r>
        <w:t xml:space="preserve">Skapa nytt träningspass </w:t>
      </w:r>
    </w:p>
    <w:p w14:paraId="33ECB5E3" w14:textId="43B1A664" w:rsidR="00A265F1" w:rsidRDefault="00A265F1" w:rsidP="00A265F1">
      <w:pPr>
        <w:pStyle w:val="ListParagraph"/>
        <w:numPr>
          <w:ilvl w:val="0"/>
          <w:numId w:val="24"/>
        </w:numPr>
      </w:pPr>
      <w:r>
        <w:t>Redigera träningspass</w:t>
      </w:r>
    </w:p>
    <w:p w14:paraId="0383FE02" w14:textId="1AE14905" w:rsidR="00A265F1" w:rsidRDefault="00A265F1" w:rsidP="00A265F1">
      <w:pPr>
        <w:pStyle w:val="ListParagraph"/>
        <w:numPr>
          <w:ilvl w:val="0"/>
          <w:numId w:val="24"/>
        </w:numPr>
      </w:pPr>
      <w:r>
        <w:t>Ta bort tränningspass</w:t>
      </w:r>
    </w:p>
    <w:p w14:paraId="4FBB02EF" w14:textId="61C33EA1" w:rsidR="00B57802" w:rsidRDefault="00B57802" w:rsidP="00A265F1">
      <w:pPr>
        <w:pStyle w:val="ListParagraph"/>
        <w:numPr>
          <w:ilvl w:val="0"/>
          <w:numId w:val="24"/>
        </w:numPr>
      </w:pPr>
      <w:r>
        <w:t>Lägg till/ ta bort aktiviteter</w:t>
      </w:r>
    </w:p>
    <w:p w14:paraId="3BFA9650" w14:textId="455CDCD2" w:rsidR="00A265F1" w:rsidRDefault="00A265F1" w:rsidP="00A265F1">
      <w:pPr>
        <w:pStyle w:val="ListParagraph"/>
        <w:numPr>
          <w:ilvl w:val="0"/>
          <w:numId w:val="24"/>
        </w:numPr>
      </w:pPr>
      <w:r>
        <w:t>Lista över tidigare tränings pass</w:t>
      </w:r>
    </w:p>
    <w:p w14:paraId="65AE7D5A" w14:textId="6CEE6EC5" w:rsidR="00572C63" w:rsidRDefault="00A265F1" w:rsidP="00A265F1">
      <w:pPr>
        <w:pStyle w:val="ListParagraph"/>
        <w:numPr>
          <w:ilvl w:val="1"/>
          <w:numId w:val="24"/>
        </w:numPr>
      </w:pPr>
      <w:r>
        <w:t>Sträcka/SETS/REPS/</w:t>
      </w:r>
      <w:r w:rsidR="005F29A1">
        <w:t>TID/</w:t>
      </w:r>
      <w:r>
        <w:t>Anteckningar</w:t>
      </w:r>
    </w:p>
    <w:p w14:paraId="6ECCAAF1" w14:textId="0CEE9D95" w:rsidR="00C259CA" w:rsidRDefault="00C259CA" w:rsidP="00AC32FD">
      <w:pPr>
        <w:pStyle w:val="Heading1"/>
      </w:pPr>
      <w:bookmarkStart w:id="13" w:name="_Toc124927161"/>
      <w:r>
        <w:t>Information</w:t>
      </w:r>
      <w:bookmarkEnd w:id="13"/>
    </w:p>
    <w:p w14:paraId="11E60F09" w14:textId="579F4C62" w:rsidR="00AC32FD" w:rsidRDefault="00AC32FD" w:rsidP="00AC32FD">
      <w:pPr>
        <w:pStyle w:val="Heading2"/>
      </w:pPr>
      <w:bookmarkStart w:id="14" w:name="_Toc124927162"/>
      <w:r>
        <w:t>Datamodell</w:t>
      </w:r>
      <w:bookmarkEnd w:id="14"/>
    </w:p>
    <w:p w14:paraId="15423255" w14:textId="049E2102" w:rsidR="00AC32FD" w:rsidRDefault="002E3BB6" w:rsidP="00AC32FD">
      <w:r w:rsidRPr="002E3BB6">
        <w:rPr>
          <w:noProof/>
        </w:rPr>
        <w:drawing>
          <wp:inline distT="0" distB="0" distL="0" distR="0" wp14:anchorId="41650765" wp14:editId="5BD973F9">
            <wp:extent cx="4934639" cy="4639322"/>
            <wp:effectExtent l="0" t="0" r="0" b="889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3D17" w14:textId="44FB8B4C" w:rsidR="007A1725" w:rsidRDefault="007A1725" w:rsidP="007A1725">
      <w:pPr>
        <w:pStyle w:val="Heading2"/>
      </w:pPr>
      <w:bookmarkStart w:id="15" w:name="_Toc124927163"/>
      <w:r>
        <w:t>Databas</w:t>
      </w:r>
      <w:bookmarkEnd w:id="15"/>
    </w:p>
    <w:p w14:paraId="011BB51C" w14:textId="671D836E" w:rsidR="007A1725" w:rsidRDefault="006005C7" w:rsidP="007A1725">
      <w:r>
        <w:t>ACCESS</w:t>
      </w:r>
    </w:p>
    <w:p w14:paraId="4481CC38" w14:textId="55C3CC92" w:rsidR="00C01C45" w:rsidRDefault="00C01C45" w:rsidP="00C01C45">
      <w:pPr>
        <w:pStyle w:val="Heading1"/>
      </w:pPr>
      <w:bookmarkStart w:id="16" w:name="_Toc124927164"/>
      <w:r>
        <w:lastRenderedPageBreak/>
        <w:t>Säkerhet</w:t>
      </w:r>
      <w:bookmarkEnd w:id="16"/>
    </w:p>
    <w:p w14:paraId="538BE4AA" w14:textId="5EA1DD88" w:rsidR="00C01C45" w:rsidRDefault="008B16D9" w:rsidP="008B16D9">
      <w:pPr>
        <w:pStyle w:val="Heading2"/>
      </w:pPr>
      <w:bookmarkStart w:id="17" w:name="_Toc124927165"/>
      <w:r>
        <w:t>Kodredundans</w:t>
      </w:r>
      <w:bookmarkEnd w:id="17"/>
    </w:p>
    <w:p w14:paraId="06DB91C9" w14:textId="06CF38A5" w:rsidR="006005C7" w:rsidRDefault="006005C7" w:rsidP="008B16D9">
      <w:r>
        <w:t>Allting sparas på datorn och pushas till github</w:t>
      </w:r>
      <w:r w:rsidR="00572C63">
        <w:t xml:space="preserve"> </w:t>
      </w:r>
      <w:r w:rsidR="0060141A">
        <w:t>med jämna mellanrum och slutet att varje dag vi arbetat med projektet</w:t>
      </w:r>
      <w:r>
        <w:t xml:space="preserve"> för</w:t>
      </w:r>
      <w:r w:rsidR="00572C63">
        <w:t xml:space="preserve"> att</w:t>
      </w:r>
      <w:r>
        <w:t xml:space="preserve"> förebygga och att minimera förluster av kod eller andra resurser. </w:t>
      </w:r>
    </w:p>
    <w:p w14:paraId="5ADCB9B9" w14:textId="0982F524" w:rsidR="001A3C5D" w:rsidRDefault="00C3639C" w:rsidP="001A3C5D">
      <w:pPr>
        <w:pStyle w:val="Heading2"/>
      </w:pPr>
      <w:bookmarkStart w:id="18" w:name="_Toc124927166"/>
      <w:r>
        <w:t>Sekretess</w:t>
      </w:r>
      <w:bookmarkEnd w:id="18"/>
    </w:p>
    <w:p w14:paraId="7FAA8302" w14:textId="535CDB1E" w:rsidR="006005C7" w:rsidRDefault="006005C7" w:rsidP="001A3C5D">
      <w:r>
        <w:t>Finns ingen Sekretess att tänka på i detta program</w:t>
      </w:r>
    </w:p>
    <w:p w14:paraId="1B3340FC" w14:textId="704725CE" w:rsidR="001638F6" w:rsidRPr="007021DE" w:rsidRDefault="001638F6" w:rsidP="007021DE"/>
    <w:sectPr w:rsidR="001638F6" w:rsidRPr="007021DE" w:rsidSect="00251EC3">
      <w:footerReference w:type="default" r:id="rId21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68682" w14:textId="77777777" w:rsidR="00FB6FFD" w:rsidRDefault="00FB6FFD">
      <w:pPr>
        <w:spacing w:before="0" w:after="0" w:line="240" w:lineRule="auto"/>
      </w:pPr>
      <w:r>
        <w:separator/>
      </w:r>
    </w:p>
  </w:endnote>
  <w:endnote w:type="continuationSeparator" w:id="0">
    <w:p w14:paraId="0A681045" w14:textId="77777777" w:rsidR="00FB6FFD" w:rsidRDefault="00FB6F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AEEF9" w14:textId="1355FCCE" w:rsidR="001638F6" w:rsidRDefault="00844483">
    <w:pPr>
      <w:pStyle w:val="Footer"/>
    </w:pPr>
    <w:r>
      <w:rPr>
        <w:lang w:bidi="sv-SE"/>
      </w:rPr>
      <w:t xml:space="preserve">SIDA </w:t>
    </w:r>
    <w:r>
      <w:rPr>
        <w:lang w:bidi="sv-SE"/>
      </w:rPr>
      <w:fldChar w:fldCharType="begin"/>
    </w:r>
    <w:r>
      <w:rPr>
        <w:lang w:bidi="sv-SE"/>
      </w:rPr>
      <w:instrText xml:space="preserve"> PAGE  \* Arabic  \* MERGEFORMAT </w:instrText>
    </w:r>
    <w:r>
      <w:rPr>
        <w:lang w:bidi="sv-SE"/>
      </w:rPr>
      <w:fldChar w:fldCharType="separate"/>
    </w:r>
    <w:r w:rsidR="0010583E">
      <w:rPr>
        <w:noProof/>
        <w:lang w:bidi="sv-SE"/>
      </w:rPr>
      <w:t>3</w:t>
    </w:r>
    <w:r>
      <w:rPr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80D8" w14:textId="77777777" w:rsidR="00FB6FFD" w:rsidRDefault="00FB6FFD">
      <w:pPr>
        <w:spacing w:before="0" w:after="0" w:line="240" w:lineRule="auto"/>
      </w:pPr>
      <w:r>
        <w:separator/>
      </w:r>
    </w:p>
  </w:footnote>
  <w:footnote w:type="continuationSeparator" w:id="0">
    <w:p w14:paraId="1759D63F" w14:textId="77777777" w:rsidR="00FB6FFD" w:rsidRDefault="00FB6F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0111F5B"/>
    <w:multiLevelType w:val="hybridMultilevel"/>
    <w:tmpl w:val="C5E2E3AA"/>
    <w:lvl w:ilvl="0" w:tplc="6F0C9050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E7D6E"/>
    <w:multiLevelType w:val="hybridMultilevel"/>
    <w:tmpl w:val="E0407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08A0041"/>
    <w:multiLevelType w:val="hybridMultilevel"/>
    <w:tmpl w:val="6960EA16"/>
    <w:lvl w:ilvl="0" w:tplc="FCA86C12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7796D"/>
    <w:multiLevelType w:val="hybridMultilevel"/>
    <w:tmpl w:val="B2B43302"/>
    <w:lvl w:ilvl="0" w:tplc="37A082F0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78890477">
    <w:abstractNumId w:val="9"/>
  </w:num>
  <w:num w:numId="2" w16cid:durableId="368839813">
    <w:abstractNumId w:val="9"/>
  </w:num>
  <w:num w:numId="3" w16cid:durableId="1858153823">
    <w:abstractNumId w:val="8"/>
  </w:num>
  <w:num w:numId="4" w16cid:durableId="1531802498">
    <w:abstractNumId w:val="8"/>
  </w:num>
  <w:num w:numId="5" w16cid:durableId="1724058919">
    <w:abstractNumId w:val="9"/>
  </w:num>
  <w:num w:numId="6" w16cid:durableId="2140486173">
    <w:abstractNumId w:val="8"/>
  </w:num>
  <w:num w:numId="7" w16cid:durableId="1180048595">
    <w:abstractNumId w:val="13"/>
  </w:num>
  <w:num w:numId="8" w16cid:durableId="684939634">
    <w:abstractNumId w:val="10"/>
  </w:num>
  <w:num w:numId="9" w16cid:durableId="819227602">
    <w:abstractNumId w:val="15"/>
  </w:num>
  <w:num w:numId="10" w16cid:durableId="469785769">
    <w:abstractNumId w:val="14"/>
  </w:num>
  <w:num w:numId="11" w16cid:durableId="796066677">
    <w:abstractNumId w:val="19"/>
  </w:num>
  <w:num w:numId="12" w16cid:durableId="2043675048">
    <w:abstractNumId w:val="18"/>
  </w:num>
  <w:num w:numId="13" w16cid:durableId="794252231">
    <w:abstractNumId w:val="7"/>
  </w:num>
  <w:num w:numId="14" w16cid:durableId="1959526506">
    <w:abstractNumId w:val="6"/>
  </w:num>
  <w:num w:numId="15" w16cid:durableId="707023514">
    <w:abstractNumId w:val="5"/>
  </w:num>
  <w:num w:numId="16" w16cid:durableId="704211287">
    <w:abstractNumId w:val="4"/>
  </w:num>
  <w:num w:numId="17" w16cid:durableId="1676033763">
    <w:abstractNumId w:val="3"/>
  </w:num>
  <w:num w:numId="18" w16cid:durableId="1277717487">
    <w:abstractNumId w:val="2"/>
  </w:num>
  <w:num w:numId="19" w16cid:durableId="944190303">
    <w:abstractNumId w:val="1"/>
  </w:num>
  <w:num w:numId="20" w16cid:durableId="1755517419">
    <w:abstractNumId w:val="0"/>
  </w:num>
  <w:num w:numId="21" w16cid:durableId="314645868">
    <w:abstractNumId w:val="12"/>
  </w:num>
  <w:num w:numId="22" w16cid:durableId="885095209">
    <w:abstractNumId w:val="17"/>
  </w:num>
  <w:num w:numId="23" w16cid:durableId="2130511809">
    <w:abstractNumId w:val="11"/>
  </w:num>
  <w:num w:numId="24" w16cid:durableId="1936203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C0"/>
    <w:rsid w:val="00072515"/>
    <w:rsid w:val="000748AA"/>
    <w:rsid w:val="00087EF5"/>
    <w:rsid w:val="00090989"/>
    <w:rsid w:val="000C6D17"/>
    <w:rsid w:val="001048FC"/>
    <w:rsid w:val="0010583E"/>
    <w:rsid w:val="001303EB"/>
    <w:rsid w:val="00133631"/>
    <w:rsid w:val="0015219D"/>
    <w:rsid w:val="00162368"/>
    <w:rsid w:val="001638F6"/>
    <w:rsid w:val="001718C8"/>
    <w:rsid w:val="00197734"/>
    <w:rsid w:val="001A2000"/>
    <w:rsid w:val="001A3C5D"/>
    <w:rsid w:val="0020003B"/>
    <w:rsid w:val="002341AB"/>
    <w:rsid w:val="00243CF8"/>
    <w:rsid w:val="00251EC3"/>
    <w:rsid w:val="002618C0"/>
    <w:rsid w:val="00261A2D"/>
    <w:rsid w:val="0027205B"/>
    <w:rsid w:val="002C6297"/>
    <w:rsid w:val="002E3BB6"/>
    <w:rsid w:val="002E4ABF"/>
    <w:rsid w:val="003209D6"/>
    <w:rsid w:val="00325851"/>
    <w:rsid w:val="00334812"/>
    <w:rsid w:val="00334A73"/>
    <w:rsid w:val="003422FF"/>
    <w:rsid w:val="003438CB"/>
    <w:rsid w:val="00367BD7"/>
    <w:rsid w:val="00396E4B"/>
    <w:rsid w:val="003B2E17"/>
    <w:rsid w:val="004179AE"/>
    <w:rsid w:val="00441D5C"/>
    <w:rsid w:val="00461BFD"/>
    <w:rsid w:val="0046479A"/>
    <w:rsid w:val="004952C4"/>
    <w:rsid w:val="00495FEF"/>
    <w:rsid w:val="00572C63"/>
    <w:rsid w:val="005A1C5A"/>
    <w:rsid w:val="005D09DA"/>
    <w:rsid w:val="005D2B7A"/>
    <w:rsid w:val="005D64B3"/>
    <w:rsid w:val="005F0537"/>
    <w:rsid w:val="005F29A1"/>
    <w:rsid w:val="005F6E9E"/>
    <w:rsid w:val="006005C7"/>
    <w:rsid w:val="0060141A"/>
    <w:rsid w:val="00605358"/>
    <w:rsid w:val="00634519"/>
    <w:rsid w:val="00666BC0"/>
    <w:rsid w:val="0068712B"/>
    <w:rsid w:val="00690EFD"/>
    <w:rsid w:val="006B653D"/>
    <w:rsid w:val="006E2787"/>
    <w:rsid w:val="006E6A18"/>
    <w:rsid w:val="0070075A"/>
    <w:rsid w:val="007021DE"/>
    <w:rsid w:val="0071646D"/>
    <w:rsid w:val="00732607"/>
    <w:rsid w:val="00741C4F"/>
    <w:rsid w:val="00747FB3"/>
    <w:rsid w:val="00786E5A"/>
    <w:rsid w:val="007A1725"/>
    <w:rsid w:val="007A4102"/>
    <w:rsid w:val="00803747"/>
    <w:rsid w:val="00810419"/>
    <w:rsid w:val="00844483"/>
    <w:rsid w:val="00870420"/>
    <w:rsid w:val="008956EC"/>
    <w:rsid w:val="008B16D9"/>
    <w:rsid w:val="008C59A5"/>
    <w:rsid w:val="0090452D"/>
    <w:rsid w:val="00921D94"/>
    <w:rsid w:val="00934F1C"/>
    <w:rsid w:val="00947ABA"/>
    <w:rsid w:val="009711BA"/>
    <w:rsid w:val="00985AB7"/>
    <w:rsid w:val="009A76A0"/>
    <w:rsid w:val="009B20DC"/>
    <w:rsid w:val="009C17F7"/>
    <w:rsid w:val="009D2231"/>
    <w:rsid w:val="009D7BEF"/>
    <w:rsid w:val="009E3882"/>
    <w:rsid w:val="009E451F"/>
    <w:rsid w:val="00A122DB"/>
    <w:rsid w:val="00A12F08"/>
    <w:rsid w:val="00A265F1"/>
    <w:rsid w:val="00A5121B"/>
    <w:rsid w:val="00A607AE"/>
    <w:rsid w:val="00A729EE"/>
    <w:rsid w:val="00AC32FD"/>
    <w:rsid w:val="00AC3C52"/>
    <w:rsid w:val="00AD1191"/>
    <w:rsid w:val="00AD165F"/>
    <w:rsid w:val="00B014BA"/>
    <w:rsid w:val="00B3392C"/>
    <w:rsid w:val="00B4667E"/>
    <w:rsid w:val="00B47B7A"/>
    <w:rsid w:val="00B57802"/>
    <w:rsid w:val="00B641B0"/>
    <w:rsid w:val="00B646B8"/>
    <w:rsid w:val="00B65D22"/>
    <w:rsid w:val="00B71D83"/>
    <w:rsid w:val="00B944B2"/>
    <w:rsid w:val="00B96203"/>
    <w:rsid w:val="00BD2747"/>
    <w:rsid w:val="00C01C45"/>
    <w:rsid w:val="00C259CA"/>
    <w:rsid w:val="00C3639C"/>
    <w:rsid w:val="00C80BD4"/>
    <w:rsid w:val="00C94D12"/>
    <w:rsid w:val="00CF3A42"/>
    <w:rsid w:val="00CF65D5"/>
    <w:rsid w:val="00D5413C"/>
    <w:rsid w:val="00D90C9C"/>
    <w:rsid w:val="00DC07A3"/>
    <w:rsid w:val="00E023CB"/>
    <w:rsid w:val="00E11B8A"/>
    <w:rsid w:val="00E15F33"/>
    <w:rsid w:val="00E25647"/>
    <w:rsid w:val="00E5184E"/>
    <w:rsid w:val="00E55BCA"/>
    <w:rsid w:val="00E668BD"/>
    <w:rsid w:val="00E750EE"/>
    <w:rsid w:val="00E77AA4"/>
    <w:rsid w:val="00EA4106"/>
    <w:rsid w:val="00EA7EC6"/>
    <w:rsid w:val="00EC4584"/>
    <w:rsid w:val="00EC61B0"/>
    <w:rsid w:val="00EE14BB"/>
    <w:rsid w:val="00F677F9"/>
    <w:rsid w:val="00F75E11"/>
    <w:rsid w:val="00F96D6F"/>
    <w:rsid w:val="00FA2EEE"/>
    <w:rsid w:val="00FA59B7"/>
    <w:rsid w:val="00FB6FFD"/>
    <w:rsid w:val="00FC7280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F8B798"/>
  <w15:chartTrackingRefBased/>
  <w15:docId w15:val="{116D2E72-7068-4255-AC68-733A89B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sv-S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rmation">
    <w:name w:val="Kontaktinformation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l">
    <w:name w:val="Rapporttabell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3438CB"/>
    <w:rPr>
      <w:color w:val="993E21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39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jfi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ell%20Hansen\AppData\Roaming\Microsoft\Templates\Skoluppsats%20med%20f&#246;rs&#228;ttsbl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9E3517A2CF4D64868DF7114764A2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0B8B5AF-9187-4BAB-8417-73D6D8426C41}"/>
      </w:docPartPr>
      <w:docPartBody>
        <w:p w:rsidR="007D257D" w:rsidRDefault="00BF00B4">
          <w:r w:rsidRPr="003313E8">
            <w:rPr>
              <w:rStyle w:val="PlaceholderText"/>
            </w:rPr>
            <w:t>[Titel]</w:t>
          </w:r>
        </w:p>
      </w:docPartBody>
    </w:docPart>
    <w:docPart>
      <w:docPartPr>
        <w:name w:val="70F4719823054AA49D74B7562965B41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0162B5-6135-4E19-9ED2-A44C6EAAAAE6}"/>
      </w:docPartPr>
      <w:docPartBody>
        <w:p w:rsidR="007D257D" w:rsidRDefault="00BF00B4">
          <w:r w:rsidRPr="003313E8">
            <w:rPr>
              <w:rStyle w:val="PlaceholderText"/>
            </w:rPr>
            <w:t>[Ämne]</w:t>
          </w:r>
        </w:p>
      </w:docPartBody>
    </w:docPart>
    <w:docPart>
      <w:docPartPr>
        <w:name w:val="1C4791C3C1ED4124A948DF43E79DECD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115229-E026-428B-9BE0-817C2F8C12BE}"/>
      </w:docPartPr>
      <w:docPartBody>
        <w:p w:rsidR="007D257D" w:rsidRDefault="00BF00B4">
          <w:r w:rsidRPr="003313E8">
            <w:rPr>
              <w:rStyle w:val="PlaceholderText"/>
            </w:rPr>
            <w:t>[Författare]</w:t>
          </w:r>
        </w:p>
      </w:docPartBody>
    </w:docPart>
    <w:docPart>
      <w:docPartPr>
        <w:name w:val="22DE39CE14234EEE8C4A256A14D8114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9E25352-52AF-481A-9E2D-92D064B3F88E}"/>
      </w:docPartPr>
      <w:docPartBody>
        <w:p w:rsidR="007D257D" w:rsidRDefault="00BF00B4">
          <w:r w:rsidRPr="003313E8">
            <w:rPr>
              <w:rStyle w:val="PlaceholderText"/>
            </w:rPr>
            <w:t>[Publiceringsdatum]</w:t>
          </w:r>
        </w:p>
      </w:docPartBody>
    </w:docPart>
    <w:docPart>
      <w:docPartPr>
        <w:name w:val="5AE941F7352C4144A826A7F4B276CD1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F6438D-A604-4048-9A1D-40C1A6175FD6}"/>
      </w:docPartPr>
      <w:docPartBody>
        <w:p w:rsidR="001E75FC" w:rsidRDefault="007D257D">
          <w:r w:rsidRPr="007951BE">
            <w:rPr>
              <w:rStyle w:val="PlaceholderText"/>
            </w:rPr>
            <w:t>[Företag]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4880611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B4"/>
    <w:rsid w:val="00153AB8"/>
    <w:rsid w:val="001E75FC"/>
    <w:rsid w:val="00625D74"/>
    <w:rsid w:val="007D257D"/>
    <w:rsid w:val="00BF00B4"/>
    <w:rsid w:val="00DA5FED"/>
    <w:rsid w:val="00EE4629"/>
    <w:rsid w:val="00F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FI" w:eastAsia="sv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sv-SE" w:eastAsia="ja-JP"/>
    </w:rPr>
  </w:style>
  <w:style w:type="character" w:styleId="PlaceholderText">
    <w:name w:val="Placeholder Text"/>
    <w:basedOn w:val="DefaultParagraphFont"/>
    <w:uiPriority w:val="99"/>
    <w:semiHidden/>
    <w:rsid w:val="007D257D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2023-01-18T00:00:00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B035B7DE360F49AC1E3E64A7BD4266" ma:contentTypeVersion="9" ma:contentTypeDescription="Skapa ett nytt dokument." ma:contentTypeScope="" ma:versionID="2b15be16484cc4125e56b4bc62a7d78a">
  <xsd:schema xmlns:xsd="http://www.w3.org/2001/XMLSchema" xmlns:xs="http://www.w3.org/2001/XMLSchema" xmlns:p="http://schemas.microsoft.com/office/2006/metadata/properties" xmlns:ns3="e726d1de-8eee-48d4-acc6-11f5952e6685" xmlns:ns4="7afd1d53-ab43-4087-8ee5-8d1641b94b01" targetNamespace="http://schemas.microsoft.com/office/2006/metadata/properties" ma:root="true" ma:fieldsID="07a74a5b6f94ee7a3fc8de3bd0e980eb" ns3:_="" ns4:_="">
    <xsd:import namespace="e726d1de-8eee-48d4-acc6-11f5952e6685"/>
    <xsd:import namespace="7afd1d53-ab43-4087-8ee5-8d1641b94b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d1de-8eee-48d4-acc6-11f5952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1d53-ab43-4087-8ee5-8d1641b94b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E72A48-7A3C-4AA9-A41C-71D022C7F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61434C-2D9C-48D6-B235-90B5ECC7F5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68415D-8571-4C4E-9D5B-26AF09ED8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6d1de-8eee-48d4-acc6-11f5952e6685"/>
    <ds:schemaRef ds:uri="7afd1d53-ab43-4087-8ee5-8d1641b94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D392A4-9C7B-47E9-A2A7-2EC9259DC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Skoluppsats med försättsblad</Template>
  <TotalTime>265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Projektplan</vt:lpstr>
      <vt:lpstr>Projektplan</vt:lpstr>
    </vt:vector>
  </TitlesOfParts>
  <Company>Ålands Yrkesgymnasium - IT-stödperson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>Träningsdagbok</dc:subject>
  <dc:creator>Daniel Bergholm</dc:creator>
  <cp:keywords/>
  <cp:lastModifiedBy>Daniel Bergholm</cp:lastModifiedBy>
  <cp:revision>18</cp:revision>
  <dcterms:created xsi:type="dcterms:W3CDTF">2023-01-16T08:35:00Z</dcterms:created>
  <dcterms:modified xsi:type="dcterms:W3CDTF">2023-01-18T08:48:00Z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">
    <vt:lpwstr>Klass</vt:lpwstr>
  </property>
</Properties>
</file>